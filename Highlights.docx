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51" w:rsidRDefault="00DD704B" w:rsidP="005A7F51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Highlights</w:t>
      </w:r>
    </w:p>
    <w:p w:rsidR="00DD704B" w:rsidRDefault="00BA67D2" w:rsidP="00DD704B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A67D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21 human CYPs were </w:t>
      </w:r>
      <w:r w:rsidR="00426FA4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shown</w:t>
      </w:r>
      <w:r w:rsidRPr="00BA67D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to metabolize novel proluciferin ester substrates</w:t>
      </w:r>
    </w:p>
    <w:p w:rsidR="00BA67D2" w:rsidRDefault="00BA67D2" w:rsidP="00DD704B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A67D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64 new pairs of enzyme and substrate were identified</w:t>
      </w:r>
    </w:p>
    <w:p w:rsidR="00BA67D2" w:rsidRPr="00BA67D2" w:rsidRDefault="00426FA4" w:rsidP="00DD704B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Three</w:t>
      </w:r>
      <w:r w:rsidR="00BA67D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  <w:r w:rsidR="00BA67D2" w:rsidRPr="00BA67D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distinct sets of enzymes with high similarity in their activity profiles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were found</w:t>
      </w:r>
    </w:p>
    <w:sectPr w:rsidR="00BA67D2" w:rsidRPr="00BA67D2" w:rsidSect="0007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B4" w:rsidRDefault="00A901B4" w:rsidP="0061746D">
      <w:pPr>
        <w:spacing w:after="0" w:line="240" w:lineRule="auto"/>
      </w:pPr>
      <w:r>
        <w:separator/>
      </w:r>
    </w:p>
  </w:endnote>
  <w:endnote w:type="continuationSeparator" w:id="1">
    <w:p w:rsidR="00A901B4" w:rsidRDefault="00A901B4" w:rsidP="0061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Arial Unicode MS"/>
    <w:charset w:val="50"/>
    <w:family w:val="auto"/>
    <w:pitch w:val="variable"/>
    <w:sig w:usb0="00000000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B4" w:rsidRDefault="00A901B4" w:rsidP="0061746D">
      <w:pPr>
        <w:spacing w:after="0" w:line="240" w:lineRule="auto"/>
      </w:pPr>
      <w:r>
        <w:separator/>
      </w:r>
    </w:p>
  </w:footnote>
  <w:footnote w:type="continuationSeparator" w:id="1">
    <w:p w:rsidR="00A901B4" w:rsidRDefault="00A901B4" w:rsidP="0061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22932"/>
    <w:multiLevelType w:val="hybridMultilevel"/>
    <w:tmpl w:val="26B43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900F53"/>
    <w:multiLevelType w:val="hybridMultilevel"/>
    <w:tmpl w:val="520E3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trackRevisions/>
  <w:defaultTabStop w:val="720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704B"/>
    <w:rsid w:val="000722C5"/>
    <w:rsid w:val="000F517A"/>
    <w:rsid w:val="00106989"/>
    <w:rsid w:val="00287D2D"/>
    <w:rsid w:val="002E3454"/>
    <w:rsid w:val="00366544"/>
    <w:rsid w:val="00426FA4"/>
    <w:rsid w:val="00463796"/>
    <w:rsid w:val="004C63B1"/>
    <w:rsid w:val="00557675"/>
    <w:rsid w:val="005A7F51"/>
    <w:rsid w:val="0061746D"/>
    <w:rsid w:val="00663FCF"/>
    <w:rsid w:val="00682F44"/>
    <w:rsid w:val="00966224"/>
    <w:rsid w:val="00A04084"/>
    <w:rsid w:val="00A35CEA"/>
    <w:rsid w:val="00A901B4"/>
    <w:rsid w:val="00AA2E50"/>
    <w:rsid w:val="00AF2229"/>
    <w:rsid w:val="00B45456"/>
    <w:rsid w:val="00BA67D2"/>
    <w:rsid w:val="00D00B3C"/>
    <w:rsid w:val="00DD704B"/>
    <w:rsid w:val="00E15A78"/>
    <w:rsid w:val="00E177FE"/>
    <w:rsid w:val="00E422B9"/>
    <w:rsid w:val="00E9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46D"/>
  </w:style>
  <w:style w:type="paragraph" w:styleId="Footer">
    <w:name w:val="footer"/>
    <w:basedOn w:val="Normal"/>
    <w:link w:val="FooterChar"/>
    <w:uiPriority w:val="99"/>
    <w:semiHidden/>
    <w:unhideWhenUsed/>
    <w:rsid w:val="0061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46D"/>
  </w:style>
  <w:style w:type="paragraph" w:styleId="BalloonText">
    <w:name w:val="Balloon Text"/>
    <w:basedOn w:val="Normal"/>
    <w:link w:val="BalloonTextChar"/>
    <w:uiPriority w:val="99"/>
    <w:semiHidden/>
    <w:unhideWhenUsed/>
    <w:rsid w:val="0061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4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70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ocument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6</cp:revision>
  <dcterms:created xsi:type="dcterms:W3CDTF">2020-11-12T09:39:00Z</dcterms:created>
  <dcterms:modified xsi:type="dcterms:W3CDTF">2020-12-06T11:53:00Z</dcterms:modified>
</cp:coreProperties>
</file>